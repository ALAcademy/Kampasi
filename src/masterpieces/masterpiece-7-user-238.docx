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4DDF4" w:themeColor="accent1" w:themeTint="66"/>
  <w:body>
    <w:p w:rsidR="002F09FD" w:rsidRPr="002F09FD" w:rsidRDefault="002F09FD" w:rsidP="002F09FD">
      <w:pPr>
        <w:pStyle w:val="Title"/>
      </w:pPr>
      <w:r w:rsidRPr="002F09FD">
        <w:rPr>
          <w:rStyle w:val="textexposedshow"/>
        </w:rPr>
        <w:t>Africa may...</w:t>
      </w:r>
      <w:r>
        <w:rPr>
          <w:rStyle w:val="textexposedshow"/>
        </w:rPr>
        <w:t xml:space="preserve"> </w:t>
      </w:r>
    </w:p>
    <w:p w:rsidR="002F09FD" w:rsidRPr="002F09FD" w:rsidRDefault="002F09FD" w:rsidP="002F09FD">
      <w:r w:rsidRPr="002F09FD">
        <w:t>Africa may weep,</w:t>
      </w:r>
      <w:r w:rsidRPr="002F09FD">
        <w:br/>
        <w:t>but who can stop the tears,</w:t>
      </w:r>
      <w:r w:rsidRPr="002F09FD">
        <w:br/>
        <w:t>when her children have been mistreated for hundreds of years.</w:t>
      </w:r>
    </w:p>
    <w:p w:rsidR="002F09FD" w:rsidRPr="002F09FD" w:rsidRDefault="002F09FD" w:rsidP="002F09FD">
      <w:r w:rsidRPr="002F09FD">
        <w:t>Africa may wail,</w:t>
      </w:r>
      <w:r w:rsidRPr="002F09FD">
        <w:br/>
        <w:t>but who can stop the fears,</w:t>
      </w:r>
      <w:r w:rsidRPr="002F09FD">
        <w:br/>
        <w:t>when overseas a child of Africa is shot as if the cops were told to beware.</w:t>
      </w:r>
    </w:p>
    <w:p w:rsidR="002F09FD" w:rsidRPr="002F09FD" w:rsidRDefault="002F09FD" w:rsidP="002F09FD">
      <w:r w:rsidRPr="002F09FD">
        <w:t>Africa may mourn,</w:t>
      </w:r>
      <w:r w:rsidRPr="002F09FD">
        <w:br/>
        <w:t>but who can stop the spears,</w:t>
      </w:r>
      <w:r w:rsidRPr="002F09FD">
        <w:br/>
        <w:t>as her children are pitted against each other,</w:t>
      </w:r>
      <w:r w:rsidRPr="002F09FD">
        <w:br/>
        <w:t>it seems the bond between us, someone did tear.</w:t>
      </w:r>
    </w:p>
    <w:p w:rsidR="002F09FD" w:rsidRPr="002F09FD" w:rsidRDefault="002F09FD" w:rsidP="002F09FD">
      <w:r w:rsidRPr="002F09FD">
        <w:t>Africa may sigh,</w:t>
      </w:r>
      <w:r w:rsidRPr="002F09FD">
        <w:br/>
        <w:t>but who can stop the jeers,</w:t>
      </w:r>
      <w:r w:rsidRPr="002F09FD">
        <w:br/>
        <w:t>as villages are pillaged, children are killed,</w:t>
      </w:r>
      <w:r w:rsidRPr="002F09FD">
        <w:br/>
        <w:t>and resources from our mines quietly disappear.</w:t>
      </w:r>
    </w:p>
    <w:p w:rsidR="002F09FD" w:rsidRPr="002F09FD" w:rsidRDefault="002F09FD" w:rsidP="002F09FD">
      <w:r w:rsidRPr="002F09FD">
        <w:t>Africa may grieve,</w:t>
      </w:r>
      <w:r w:rsidRPr="002F09FD">
        <w:br/>
        <w:t>but who can stop their peers,</w:t>
      </w:r>
      <w:r w:rsidRPr="002F09FD">
        <w:br/>
        <w:t>when they are hell-bent,</w:t>
      </w:r>
      <w:r w:rsidRPr="002F09FD">
        <w:br/>
        <w:t>to be the next oppressive overseers.</w:t>
      </w:r>
    </w:p>
    <w:p w:rsidR="002F09FD" w:rsidRPr="002F09FD" w:rsidRDefault="002F09FD" w:rsidP="002F09FD">
      <w:r w:rsidRPr="002F09FD">
        <w:t>Africa may rise,</w:t>
      </w:r>
      <w:r w:rsidRPr="002F09FD">
        <w:br/>
        <w:t>for who can stop the cheers,</w:t>
      </w:r>
      <w:r w:rsidRPr="002F09FD">
        <w:br/>
        <w:t>of you and me,</w:t>
      </w:r>
      <w:r w:rsidRPr="002F09FD">
        <w:br/>
        <w:t>as the new generation appears.</w:t>
      </w:r>
    </w:p>
    <w:p w:rsidR="002F09FD" w:rsidRPr="002F09FD" w:rsidRDefault="002F09FD" w:rsidP="002F09FD">
      <w:r w:rsidRPr="002F09FD">
        <w:t>Africa may chant,</w:t>
      </w:r>
      <w:r w:rsidRPr="002F09FD">
        <w:br/>
        <w:t>for who can stop the youth,</w:t>
      </w:r>
      <w:r w:rsidRPr="002F09FD">
        <w:br/>
        <w:t>as they learn and they grow and try to find the truth.</w:t>
      </w:r>
    </w:p>
    <w:p w:rsidR="002F09FD" w:rsidRPr="002F09FD" w:rsidRDefault="002F09FD" w:rsidP="002F09FD">
      <w:r w:rsidRPr="002F09FD">
        <w:t>Africa may ululate,</w:t>
      </w:r>
      <w:r w:rsidRPr="002F09FD">
        <w:br/>
        <w:t>as new leaders arise,</w:t>
      </w:r>
      <w:r w:rsidRPr="002F09FD">
        <w:br/>
        <w:t>as they work and they strive,</w:t>
      </w:r>
      <w:r w:rsidRPr="002F09FD">
        <w:br/>
        <w:t>to raise Africa, like the rising tide.</w:t>
      </w:r>
    </w:p>
    <w:p w:rsidR="002F09FD" w:rsidRPr="002F09FD" w:rsidRDefault="002F09FD" w:rsidP="002F09FD">
      <w:r w:rsidRPr="002F09FD">
        <w:t>Africa may dance,</w:t>
      </w:r>
      <w:r w:rsidRPr="002F09FD">
        <w:br/>
        <w:t>as culture is revived,</w:t>
      </w:r>
      <w:r w:rsidRPr="002F09FD">
        <w:br/>
        <w:t>in you and me,</w:t>
      </w:r>
      <w:r w:rsidRPr="002F09FD">
        <w:br/>
        <w:t>at the beating of a tightened drum's hide.</w:t>
      </w:r>
    </w:p>
    <w:p w:rsidR="002F09FD" w:rsidRPr="002F09FD" w:rsidRDefault="002F09FD" w:rsidP="002F09FD">
      <w:r w:rsidRPr="002F09FD">
        <w:t>Africa may jump,</w:t>
      </w:r>
      <w:r w:rsidRPr="002F09FD">
        <w:br/>
        <w:t>and sing and shout for joy,</w:t>
      </w:r>
      <w:r w:rsidRPr="002F09FD">
        <w:br/>
      </w:r>
      <w:r w:rsidRPr="002F09FD">
        <w:lastRenderedPageBreak/>
        <w:t>as youths learn about their history,</w:t>
      </w:r>
      <w:r w:rsidRPr="002F09FD">
        <w:br/>
        <w:t>and colonial stigmas are destroyed.</w:t>
      </w:r>
    </w:p>
    <w:p w:rsidR="002F09FD" w:rsidRPr="002F09FD" w:rsidRDefault="002F09FD" w:rsidP="002F09FD">
      <w:r w:rsidRPr="002F09FD">
        <w:t>Africa will learn,</w:t>
      </w:r>
      <w:r w:rsidRPr="002F09FD">
        <w:br/>
        <w:t>Africa will grow,</w:t>
      </w:r>
      <w:r w:rsidRPr="002F09FD">
        <w:br/>
        <w:t>Africa is unquenchable like an inferno,</w:t>
      </w:r>
      <w:r w:rsidRPr="002F09FD">
        <w:br/>
        <w:t>burning brightly,</w:t>
      </w:r>
      <w:r w:rsidRPr="002F09FD">
        <w:br/>
        <w:t>defiantly,</w:t>
      </w:r>
      <w:r w:rsidRPr="002F09FD">
        <w:br/>
        <w:t xml:space="preserve">with </w:t>
      </w:r>
      <w:proofErr w:type="spellStart"/>
      <w:r w:rsidRPr="002F09FD">
        <w:t>vigour</w:t>
      </w:r>
      <w:proofErr w:type="spellEnd"/>
      <w:r w:rsidRPr="002F09FD">
        <w:t xml:space="preserve"> and with strength,</w:t>
      </w:r>
      <w:r w:rsidRPr="002F09FD">
        <w:br/>
        <w:t>in a land devoid of water, with dry and parched land,</w:t>
      </w:r>
      <w:r w:rsidRPr="002F09FD">
        <w:br/>
        <w:t>it grows, and grows</w:t>
      </w:r>
      <w:r w:rsidRPr="002F09FD">
        <w:br/>
        <w:t>until unchallengeable.</w:t>
      </w:r>
      <w:r w:rsidRPr="002F09FD">
        <w:rPr>
          <w:rStyle w:val="apple-converted-space"/>
          <w:rFonts w:ascii="Helvetica" w:hAnsi="Helvetica" w:cs="Helvetica"/>
          <w:color w:val="1D2129"/>
          <w:sz w:val="20"/>
          <w:szCs w:val="21"/>
        </w:rPr>
        <w:t> </w:t>
      </w:r>
    </w:p>
    <w:p w:rsidR="00320E65" w:rsidRPr="002F09FD" w:rsidRDefault="002F09FD" w:rsidP="002E074A">
      <w:pPr>
        <w:pStyle w:val="Subtitle"/>
        <w:ind w:left="720"/>
      </w:pPr>
      <w:bookmarkStart w:id="0" w:name="_GoBack"/>
      <w:bookmarkEnd w:id="0"/>
      <w:r>
        <w:t>By Vimbainashe E Mushayikwa</w:t>
      </w:r>
    </w:p>
    <w:sectPr w:rsidR="00320E65" w:rsidRPr="002F09FD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6FC" w:rsidRDefault="00F336FC">
      <w:pPr>
        <w:spacing w:after="0" w:line="240" w:lineRule="auto"/>
      </w:pPr>
      <w:r>
        <w:separator/>
      </w:r>
    </w:p>
  </w:endnote>
  <w:endnote w:type="continuationSeparator" w:id="0">
    <w:p w:rsidR="00F336FC" w:rsidRDefault="00F3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6FC" w:rsidRDefault="00F336FC">
      <w:pPr>
        <w:spacing w:after="0" w:line="240" w:lineRule="auto"/>
      </w:pPr>
      <w:r>
        <w:separator/>
      </w:r>
    </w:p>
  </w:footnote>
  <w:footnote w:type="continuationSeparator" w:id="0">
    <w:p w:rsidR="00F336FC" w:rsidRDefault="00F3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9FD" w:rsidRDefault="002F09FD">
    <w:pPr>
      <w:pStyle w:val="Header"/>
    </w:pPr>
  </w:p>
  <w:p w:rsidR="002F09FD" w:rsidRDefault="002F0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52F2"/>
    <w:multiLevelType w:val="multilevel"/>
    <w:tmpl w:val="0CFEED5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FD"/>
    <w:rsid w:val="002E074A"/>
    <w:rsid w:val="002F09FD"/>
    <w:rsid w:val="00320E65"/>
    <w:rsid w:val="007F42DC"/>
    <w:rsid w:val="008506F0"/>
    <w:rsid w:val="00F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C668C51-C777-48DE-ADF4-7A8A70E8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09FD"/>
    <w:pPr>
      <w:keepNext/>
      <w:keepLines/>
      <w:numPr>
        <w:numId w:val="12"/>
      </w:numPr>
      <w:spacing w:before="240" w:after="0"/>
      <w:outlineLvl w:val="0"/>
    </w:pPr>
    <w:rPr>
      <w:rFonts w:ascii="Helvetica" w:eastAsiaTheme="majorEastAsia" w:hAnsi="Helvetica" w:cs="Helvetica"/>
      <w:b/>
      <w:bCs/>
      <w:color w:val="1D2129"/>
      <w:sz w:val="21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FD"/>
    <w:rPr>
      <w:rFonts w:ascii="Helvetica" w:eastAsiaTheme="majorEastAsia" w:hAnsi="Helvetica" w:cs="Helvetica"/>
      <w:b/>
      <w:bCs/>
      <w:color w:val="1D212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F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textexposedshow">
    <w:name w:val="text_exposed_show"/>
    <w:basedOn w:val="DefaultParagraphFont"/>
    <w:rsid w:val="002F09FD"/>
  </w:style>
  <w:style w:type="character" w:customStyle="1" w:styleId="apple-converted-space">
    <w:name w:val="apple-converted-space"/>
    <w:basedOn w:val="DefaultParagraphFont"/>
    <w:rsid w:val="002F09FD"/>
  </w:style>
  <w:style w:type="paragraph" w:styleId="Header">
    <w:name w:val="header"/>
    <w:basedOn w:val="Normal"/>
    <w:link w:val="HeaderChar"/>
    <w:uiPriority w:val="99"/>
    <w:unhideWhenUsed/>
    <w:rsid w:val="002F0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FD"/>
  </w:style>
  <w:style w:type="paragraph" w:styleId="Footer">
    <w:name w:val="footer"/>
    <w:basedOn w:val="Normal"/>
    <w:link w:val="FooterChar"/>
    <w:uiPriority w:val="99"/>
    <w:unhideWhenUsed/>
    <w:rsid w:val="002F0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haikw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E27F5-52B2-42BE-9C15-CFC373EC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Africa may……. by vimbainashe E mushayikwa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Africa may……. by vimbainashe E mushayikwa</dc:title>
  <dc:subject/>
  <dc:creator>Vimbainashe Mushayikwa</dc:creator>
  <cp:keywords/>
  <dc:description/>
  <cp:lastModifiedBy>Microsoft</cp:lastModifiedBy>
  <cp:revision>3</cp:revision>
  <dcterms:created xsi:type="dcterms:W3CDTF">2016-05-27T15:15:00Z</dcterms:created>
  <dcterms:modified xsi:type="dcterms:W3CDTF">2016-06-03T04:54:00Z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